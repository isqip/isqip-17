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6913"/>
      </w:tblGrid>
      <w:tr w:rsidR="00C420C8" w:rsidRPr="005152F2" w:rsidTr="00E32184">
        <w:tc>
          <w:tcPr>
            <w:tcW w:w="3023" w:type="dxa"/>
          </w:tcPr>
          <w:p w:rsidR="00C420C8" w:rsidRPr="005152F2" w:rsidRDefault="002951B1" w:rsidP="002951B1">
            <w:pPr>
              <w:pStyle w:val="Heading1"/>
              <w:jc w:val="both"/>
            </w:pPr>
            <w:r>
              <w:t>PRAVEENA SAJAN</w:t>
            </w:r>
            <w:r w:rsidR="00357CFE">
              <w:t xml:space="preserve"> </w:t>
            </w:r>
          </w:p>
          <w:p w:rsidR="00C420C8" w:rsidRPr="00C420C8" w:rsidRDefault="00C420C8" w:rsidP="005246B9">
            <w:pPr>
              <w:pStyle w:val="Graphic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049CF2E8" wp14:editId="141F4EBA">
                      <wp:extent cx="329184" cy="329184"/>
                      <wp:effectExtent l="0" t="0" r="13970" b="13970"/>
                      <wp:docPr id="49" name="Group 43" title="Email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2" name="Freeform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Freeform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1A9ABBA" id="Group 43" o:spid="_x0000_s1026" alt="Title: Email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">
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C420C8" w:rsidRPr="00C420C8" w:rsidRDefault="002951B1" w:rsidP="00441EB9">
            <w:pPr>
              <w:pStyle w:val="Heading3"/>
            </w:pPr>
            <w:r>
              <w:t>PRAVEENASAJAN888@GMAIL.COM</w:t>
            </w:r>
          </w:p>
          <w:p w:rsidR="00C420C8" w:rsidRPr="00C420C8" w:rsidRDefault="00C420C8" w:rsidP="005246B9">
            <w:pPr>
              <w:pStyle w:val="Graphic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101C0200" wp14:editId="1D8577F8">
                      <wp:extent cx="329184" cy="329184"/>
                      <wp:effectExtent l="0" t="0" r="13970" b="13970"/>
                      <wp:docPr id="80" name="Group 37" title="Telephon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81" name="Freeform 8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2" name="Freeform 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FD68F0D" id="Group 37" o:spid="_x0000_s1026" alt="Title: Telephone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">
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2951B1" w:rsidRPr="00C420C8" w:rsidRDefault="002951B1" w:rsidP="002951B1">
            <w:pPr>
              <w:pStyle w:val="Heading3"/>
            </w:pPr>
            <w:r>
              <w:t>9497254049</w:t>
            </w:r>
          </w:p>
          <w:p w:rsidR="007A6C16" w:rsidRPr="00C420C8" w:rsidRDefault="007A6C16" w:rsidP="007A6C16">
            <w:pPr>
              <w:pStyle w:val="Graphic"/>
            </w:pPr>
          </w:p>
          <w:p w:rsidR="00C420C8" w:rsidRPr="00C420C8" w:rsidRDefault="00C420C8" w:rsidP="00441EB9">
            <w:pPr>
              <w:pStyle w:val="Heading3"/>
            </w:pPr>
          </w:p>
          <w:p w:rsidR="00C420C8" w:rsidRPr="00C420C8" w:rsidRDefault="00C420C8" w:rsidP="007A6C16">
            <w:pPr>
              <w:pStyle w:val="Graphic"/>
            </w:pPr>
          </w:p>
          <w:p w:rsidR="002951B1" w:rsidRDefault="002951B1" w:rsidP="003856C9"/>
          <w:p w:rsidR="002951B1" w:rsidRPr="002951B1" w:rsidRDefault="002951B1" w:rsidP="002951B1"/>
          <w:p w:rsidR="002951B1" w:rsidRDefault="002951B1" w:rsidP="002951B1"/>
          <w:p w:rsidR="00C420C8" w:rsidRPr="002951B1" w:rsidRDefault="002951B1" w:rsidP="002951B1">
            <w:pPr>
              <w:tabs>
                <w:tab w:val="left" w:pos="2298"/>
                <w:tab w:val="right" w:pos="3023"/>
              </w:tabs>
              <w:jc w:val="left"/>
            </w:pPr>
            <w:r>
              <w:tab/>
            </w:r>
            <w:r>
              <w:tab/>
              <w:t xml:space="preserve"> </w:t>
            </w:r>
          </w:p>
        </w:tc>
        <w:tc>
          <w:tcPr>
            <w:tcW w:w="6913" w:type="dxa"/>
          </w:tcPr>
          <w:p w:rsidR="00C420C8" w:rsidRPr="00A76AFB" w:rsidRDefault="007A6C16" w:rsidP="003856C9">
            <w:pPr>
              <w:rPr>
                <w:b/>
                <w:bCs/>
                <w:sz w:val="28"/>
                <w:szCs w:val="28"/>
              </w:rPr>
            </w:pPr>
            <w:proofErr w:type="gramStart"/>
            <w:r w:rsidRPr="00A76AFB">
              <w:rPr>
                <w:b/>
                <w:bCs/>
                <w:sz w:val="28"/>
                <w:szCs w:val="28"/>
              </w:rPr>
              <w:t>Address</w:t>
            </w:r>
            <w:r w:rsidR="00A76AFB">
              <w:rPr>
                <w:b/>
                <w:bCs/>
                <w:sz w:val="28"/>
                <w:szCs w:val="28"/>
              </w:rPr>
              <w:t xml:space="preserve"> :</w:t>
            </w:r>
            <w:proofErr w:type="gramEnd"/>
          </w:p>
          <w:p w:rsidR="007A6C16" w:rsidRDefault="002951B1" w:rsidP="003856C9">
            <w:r>
              <w:t>OONJAPLACKAL HOUSE</w:t>
            </w:r>
          </w:p>
          <w:p w:rsidR="002951B1" w:rsidRDefault="002951B1" w:rsidP="003856C9">
            <w:r>
              <w:t>KARIMKUNNAM P O</w:t>
            </w:r>
          </w:p>
          <w:p w:rsidR="002951B1" w:rsidRDefault="002951B1" w:rsidP="003856C9">
            <w:r>
              <w:t>THODUPUZHA</w:t>
            </w:r>
          </w:p>
          <w:p w:rsidR="007A6C16" w:rsidRDefault="007A6C16" w:rsidP="003856C9">
            <w:proofErr w:type="gramStart"/>
            <w:r>
              <w:t>D.O.B</w:t>
            </w:r>
            <w:r w:rsidR="002951B1">
              <w:t xml:space="preserve">  :</w:t>
            </w:r>
            <w:proofErr w:type="gramEnd"/>
            <w:r w:rsidR="002951B1">
              <w:t xml:space="preserve"> 03/02</w:t>
            </w:r>
            <w:r>
              <w:t>/1997</w:t>
            </w:r>
          </w:p>
          <w:p w:rsidR="007A6C16" w:rsidRDefault="007A6C16" w:rsidP="003856C9"/>
          <w:p w:rsidR="007A6C16" w:rsidRDefault="007A6C16" w:rsidP="003856C9">
            <w:proofErr w:type="gramStart"/>
            <w:r>
              <w:t>GENDER :</w:t>
            </w:r>
            <w:proofErr w:type="gramEnd"/>
            <w:r>
              <w:t xml:space="preserve"> FEMALE</w:t>
            </w:r>
          </w:p>
          <w:p w:rsidR="007A6C16" w:rsidRDefault="007A6C16" w:rsidP="007A6C16">
            <w:pPr>
              <w:jc w:val="both"/>
            </w:pPr>
            <w:r>
              <w:t xml:space="preserve"> </w:t>
            </w:r>
          </w:p>
          <w:p w:rsidR="007A6C16" w:rsidRDefault="007A6C16" w:rsidP="007A6C16">
            <w:pPr>
              <w:jc w:val="both"/>
            </w:pPr>
            <w:r>
              <w:t xml:space="preserve">                                          </w:t>
            </w:r>
            <w:proofErr w:type="gramStart"/>
            <w:r>
              <w:t>NATIONALITY :</w:t>
            </w:r>
            <w:proofErr w:type="gramEnd"/>
            <w:r>
              <w:t xml:space="preserve"> INDIAN</w:t>
            </w:r>
          </w:p>
          <w:p w:rsidR="007A6C16" w:rsidRDefault="007A6C16" w:rsidP="007A6C16">
            <w:pPr>
              <w:jc w:val="both"/>
            </w:pPr>
            <w:r>
              <w:t xml:space="preserve">                                          </w:t>
            </w:r>
          </w:p>
          <w:p w:rsidR="007A6C16" w:rsidRDefault="007A6C16" w:rsidP="007A6C16">
            <w:pPr>
              <w:jc w:val="both"/>
            </w:pPr>
          </w:p>
          <w:p w:rsidR="007A6C16" w:rsidRDefault="007A6C16" w:rsidP="007A6C16">
            <w:pPr>
              <w:jc w:val="both"/>
            </w:pPr>
          </w:p>
          <w:p w:rsidR="007A6C16" w:rsidRDefault="007A6C16" w:rsidP="007A6C16">
            <w:pPr>
              <w:jc w:val="both"/>
            </w:pPr>
          </w:p>
          <w:p w:rsidR="007A6C16" w:rsidRDefault="007A6C16" w:rsidP="007A6C16">
            <w:pPr>
              <w:jc w:val="both"/>
            </w:pPr>
            <w:r>
              <w:t xml:space="preserve">                                                                QUALIFICATION  </w:t>
            </w:r>
          </w:p>
          <w:p w:rsidR="007A6C16" w:rsidRDefault="007A6C16" w:rsidP="007A6C16">
            <w:pPr>
              <w:jc w:val="both"/>
            </w:pPr>
            <w:r>
              <w:t xml:space="preserve">                                                 </w:t>
            </w:r>
            <w:bookmarkStart w:id="0" w:name="_GoBack"/>
            <w:bookmarkEnd w:id="0"/>
            <w:r>
              <w:t xml:space="preserve">                    </w:t>
            </w:r>
          </w:p>
          <w:p w:rsidR="007A6C16" w:rsidRPr="007A6C16" w:rsidRDefault="007A6C16" w:rsidP="007A6C16">
            <w:pPr>
              <w:tabs>
                <w:tab w:val="left" w:pos="4043"/>
              </w:tabs>
              <w:jc w:val="left"/>
            </w:pPr>
            <w:r>
              <w:tab/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25"/>
              <w:gridCol w:w="1726"/>
              <w:gridCol w:w="1726"/>
              <w:gridCol w:w="1726"/>
            </w:tblGrid>
            <w:tr w:rsidR="007A6C16" w:rsidTr="007A6C16">
              <w:tc>
                <w:tcPr>
                  <w:tcW w:w="1725" w:type="dxa"/>
                </w:tcPr>
                <w:p w:rsidR="007A6C16" w:rsidRDefault="007A6C16" w:rsidP="007A6C16">
                  <w:pPr>
                    <w:tabs>
                      <w:tab w:val="left" w:pos="4043"/>
                    </w:tabs>
                    <w:jc w:val="left"/>
                  </w:pPr>
                  <w:r>
                    <w:t>INSTITUITION</w:t>
                  </w:r>
                </w:p>
              </w:tc>
              <w:tc>
                <w:tcPr>
                  <w:tcW w:w="1726" w:type="dxa"/>
                </w:tcPr>
                <w:p w:rsidR="007A6C16" w:rsidRDefault="007A6C16" w:rsidP="007A6C16">
                  <w:pPr>
                    <w:tabs>
                      <w:tab w:val="left" w:pos="4043"/>
                    </w:tabs>
                    <w:jc w:val="left"/>
                  </w:pPr>
                  <w:r>
                    <w:t>DEGREE/</w:t>
                  </w:r>
                </w:p>
                <w:p w:rsidR="007A6C16" w:rsidRDefault="007A6C16" w:rsidP="007A6C16">
                  <w:pPr>
                    <w:tabs>
                      <w:tab w:val="left" w:pos="4043"/>
                    </w:tabs>
                    <w:jc w:val="left"/>
                  </w:pPr>
                  <w:r>
                    <w:t>BOARD</w:t>
                  </w:r>
                </w:p>
              </w:tc>
              <w:tc>
                <w:tcPr>
                  <w:tcW w:w="1726" w:type="dxa"/>
                </w:tcPr>
                <w:p w:rsidR="007A6C16" w:rsidRDefault="007A6C16" w:rsidP="007A6C16">
                  <w:pPr>
                    <w:tabs>
                      <w:tab w:val="left" w:pos="4043"/>
                    </w:tabs>
                    <w:jc w:val="left"/>
                  </w:pPr>
                  <w:r>
                    <w:t xml:space="preserve"> MARKS</w:t>
                  </w:r>
                </w:p>
              </w:tc>
              <w:tc>
                <w:tcPr>
                  <w:tcW w:w="1726" w:type="dxa"/>
                </w:tcPr>
                <w:p w:rsidR="007A6C16" w:rsidRDefault="007A6C16" w:rsidP="007A6C16">
                  <w:pPr>
                    <w:tabs>
                      <w:tab w:val="left" w:pos="4043"/>
                    </w:tabs>
                    <w:jc w:val="left"/>
                  </w:pPr>
                  <w:r>
                    <w:t xml:space="preserve">      YEAR</w:t>
                  </w:r>
                </w:p>
              </w:tc>
            </w:tr>
            <w:tr w:rsidR="007A6C16" w:rsidTr="007A6C16">
              <w:tc>
                <w:tcPr>
                  <w:tcW w:w="1725" w:type="dxa"/>
                </w:tcPr>
                <w:p w:rsidR="007A6C16" w:rsidRDefault="002951B1" w:rsidP="007A6C16">
                  <w:pPr>
                    <w:tabs>
                      <w:tab w:val="left" w:pos="4043"/>
                    </w:tabs>
                    <w:jc w:val="left"/>
                  </w:pPr>
                  <w:r>
                    <w:t xml:space="preserve">JAIRANI PUBLIC </w:t>
                  </w:r>
                  <w:proofErr w:type="gramStart"/>
                  <w:r>
                    <w:t>SCHOOL,THODUPUZHA</w:t>
                  </w:r>
                  <w:proofErr w:type="gramEnd"/>
                </w:p>
              </w:tc>
              <w:tc>
                <w:tcPr>
                  <w:tcW w:w="1726" w:type="dxa"/>
                </w:tcPr>
                <w:p w:rsidR="007A6C16" w:rsidRDefault="007A6C16" w:rsidP="007A6C16">
                  <w:pPr>
                    <w:tabs>
                      <w:tab w:val="left" w:pos="4043"/>
                    </w:tabs>
                    <w:jc w:val="left"/>
                  </w:pPr>
                  <w:r>
                    <w:t xml:space="preserve">  CBSE</w:t>
                  </w:r>
                </w:p>
              </w:tc>
              <w:tc>
                <w:tcPr>
                  <w:tcW w:w="1726" w:type="dxa"/>
                </w:tcPr>
                <w:p w:rsidR="007A6C16" w:rsidRDefault="002951B1" w:rsidP="007A6C16">
                  <w:pPr>
                    <w:tabs>
                      <w:tab w:val="left" w:pos="4043"/>
                    </w:tabs>
                    <w:jc w:val="left"/>
                  </w:pPr>
                  <w:r>
                    <w:t>9.8</w:t>
                  </w:r>
                </w:p>
              </w:tc>
              <w:tc>
                <w:tcPr>
                  <w:tcW w:w="1726" w:type="dxa"/>
                </w:tcPr>
                <w:p w:rsidR="007A6C16" w:rsidRDefault="007A6C16" w:rsidP="007A6C16">
                  <w:pPr>
                    <w:tabs>
                      <w:tab w:val="left" w:pos="4043"/>
                    </w:tabs>
                    <w:jc w:val="left"/>
                  </w:pPr>
                  <w:r>
                    <w:t xml:space="preserve"> 2013</w:t>
                  </w:r>
                </w:p>
              </w:tc>
            </w:tr>
            <w:tr w:rsidR="002951B1" w:rsidTr="007A6C16">
              <w:tc>
                <w:tcPr>
                  <w:tcW w:w="1725" w:type="dxa"/>
                </w:tcPr>
                <w:p w:rsidR="002951B1" w:rsidRDefault="002951B1" w:rsidP="002951B1">
                  <w:pPr>
                    <w:tabs>
                      <w:tab w:val="left" w:pos="4043"/>
                    </w:tabs>
                    <w:jc w:val="left"/>
                  </w:pPr>
                  <w:r>
                    <w:t xml:space="preserve">JAIRANI PUBLIC </w:t>
                  </w:r>
                  <w:proofErr w:type="gramStart"/>
                  <w:r>
                    <w:t>SCHOOL,THODUPUZHA</w:t>
                  </w:r>
                  <w:proofErr w:type="gramEnd"/>
                </w:p>
              </w:tc>
              <w:tc>
                <w:tcPr>
                  <w:tcW w:w="1726" w:type="dxa"/>
                </w:tcPr>
                <w:p w:rsidR="002951B1" w:rsidRDefault="002951B1" w:rsidP="002951B1">
                  <w:pPr>
                    <w:tabs>
                      <w:tab w:val="left" w:pos="4043"/>
                    </w:tabs>
                    <w:jc w:val="left"/>
                  </w:pPr>
                  <w:r>
                    <w:t xml:space="preserve"> CBSE</w:t>
                  </w:r>
                </w:p>
              </w:tc>
              <w:tc>
                <w:tcPr>
                  <w:tcW w:w="1726" w:type="dxa"/>
                </w:tcPr>
                <w:p w:rsidR="002951B1" w:rsidRDefault="002951B1" w:rsidP="002951B1">
                  <w:pPr>
                    <w:tabs>
                      <w:tab w:val="left" w:pos="4043"/>
                    </w:tabs>
                    <w:jc w:val="left"/>
                  </w:pPr>
                  <w:r>
                    <w:t>85.4</w:t>
                  </w:r>
                </w:p>
              </w:tc>
              <w:tc>
                <w:tcPr>
                  <w:tcW w:w="1726" w:type="dxa"/>
                </w:tcPr>
                <w:p w:rsidR="002951B1" w:rsidRDefault="002951B1" w:rsidP="002951B1">
                  <w:pPr>
                    <w:tabs>
                      <w:tab w:val="left" w:pos="4043"/>
                    </w:tabs>
                    <w:jc w:val="left"/>
                  </w:pPr>
                  <w:r>
                    <w:t xml:space="preserve">  2015</w:t>
                  </w:r>
                </w:p>
              </w:tc>
            </w:tr>
            <w:tr w:rsidR="002951B1" w:rsidTr="007A6C16">
              <w:tc>
                <w:tcPr>
                  <w:tcW w:w="1725" w:type="dxa"/>
                </w:tcPr>
                <w:p w:rsidR="002951B1" w:rsidRDefault="002951B1" w:rsidP="002951B1">
                  <w:pPr>
                    <w:tabs>
                      <w:tab w:val="left" w:pos="4043"/>
                    </w:tabs>
                    <w:jc w:val="left"/>
                  </w:pPr>
                  <w:proofErr w:type="spellStart"/>
                  <w:proofErr w:type="gramStart"/>
                  <w:r>
                    <w:t>St.Josephs</w:t>
                  </w:r>
                  <w:proofErr w:type="spellEnd"/>
                  <w:proofErr w:type="gramEnd"/>
                  <w:r>
                    <w:t xml:space="preserve"> College of </w:t>
                  </w:r>
                  <w:proofErr w:type="spellStart"/>
                  <w:r>
                    <w:t>Engg</w:t>
                  </w:r>
                  <w:proofErr w:type="spellEnd"/>
                  <w:r>
                    <w:t xml:space="preserve"> And </w:t>
                  </w:r>
                  <w:proofErr w:type="spellStart"/>
                  <w:r>
                    <w:t>Technology,Choondacherry</w:t>
                  </w:r>
                  <w:proofErr w:type="spellEnd"/>
                </w:p>
              </w:tc>
              <w:tc>
                <w:tcPr>
                  <w:tcW w:w="1726" w:type="dxa"/>
                </w:tcPr>
                <w:p w:rsidR="002951B1" w:rsidRDefault="002951B1" w:rsidP="002951B1">
                  <w:pPr>
                    <w:tabs>
                      <w:tab w:val="left" w:pos="4043"/>
                    </w:tabs>
                    <w:jc w:val="left"/>
                  </w:pPr>
                  <w:r>
                    <w:t xml:space="preserve">  </w:t>
                  </w:r>
                </w:p>
                <w:p w:rsidR="002951B1" w:rsidRDefault="002951B1" w:rsidP="002951B1">
                  <w:pPr>
                    <w:tabs>
                      <w:tab w:val="left" w:pos="4043"/>
                    </w:tabs>
                    <w:jc w:val="left"/>
                  </w:pPr>
                </w:p>
                <w:p w:rsidR="002951B1" w:rsidRDefault="002951B1" w:rsidP="002951B1">
                  <w:pPr>
                    <w:tabs>
                      <w:tab w:val="left" w:pos="4043"/>
                    </w:tabs>
                    <w:jc w:val="left"/>
                  </w:pPr>
                  <w:r>
                    <w:t xml:space="preserve">   KTU S1</w:t>
                  </w:r>
                </w:p>
              </w:tc>
              <w:tc>
                <w:tcPr>
                  <w:tcW w:w="1726" w:type="dxa"/>
                </w:tcPr>
                <w:p w:rsidR="002951B1" w:rsidRDefault="002951B1" w:rsidP="002951B1">
                  <w:pPr>
                    <w:tabs>
                      <w:tab w:val="left" w:pos="4043"/>
                    </w:tabs>
                    <w:jc w:val="left"/>
                  </w:pPr>
                </w:p>
                <w:p w:rsidR="002951B1" w:rsidRDefault="002951B1" w:rsidP="002951B1">
                  <w:pPr>
                    <w:tabs>
                      <w:tab w:val="left" w:pos="4043"/>
                    </w:tabs>
                    <w:jc w:val="left"/>
                  </w:pPr>
                </w:p>
                <w:p w:rsidR="002951B1" w:rsidRDefault="002951B1" w:rsidP="002951B1">
                  <w:pPr>
                    <w:tabs>
                      <w:tab w:val="left" w:pos="4043"/>
                    </w:tabs>
                    <w:jc w:val="left"/>
                  </w:pPr>
                  <w:r>
                    <w:t xml:space="preserve">       8.41</w:t>
                  </w:r>
                </w:p>
              </w:tc>
              <w:tc>
                <w:tcPr>
                  <w:tcW w:w="1726" w:type="dxa"/>
                </w:tcPr>
                <w:p w:rsidR="002951B1" w:rsidRDefault="002951B1" w:rsidP="002951B1">
                  <w:pPr>
                    <w:tabs>
                      <w:tab w:val="left" w:pos="4043"/>
                    </w:tabs>
                    <w:jc w:val="left"/>
                  </w:pPr>
                </w:p>
                <w:p w:rsidR="002951B1" w:rsidRDefault="002951B1" w:rsidP="002951B1">
                  <w:pPr>
                    <w:tabs>
                      <w:tab w:val="left" w:pos="4043"/>
                    </w:tabs>
                    <w:jc w:val="left"/>
                  </w:pPr>
                </w:p>
                <w:p w:rsidR="002951B1" w:rsidRDefault="002951B1" w:rsidP="002951B1">
                  <w:pPr>
                    <w:tabs>
                      <w:tab w:val="left" w:pos="4043"/>
                    </w:tabs>
                    <w:jc w:val="left"/>
                  </w:pPr>
                  <w:r>
                    <w:t xml:space="preserve">   2016</w:t>
                  </w:r>
                </w:p>
              </w:tc>
            </w:tr>
            <w:tr w:rsidR="002951B1" w:rsidTr="007A6C16">
              <w:tc>
                <w:tcPr>
                  <w:tcW w:w="1725" w:type="dxa"/>
                </w:tcPr>
                <w:p w:rsidR="002951B1" w:rsidRDefault="002951B1" w:rsidP="002951B1">
                  <w:pPr>
                    <w:tabs>
                      <w:tab w:val="left" w:pos="4043"/>
                    </w:tabs>
                  </w:pPr>
                  <w:proofErr w:type="spellStart"/>
                  <w:proofErr w:type="gramStart"/>
                  <w:r>
                    <w:t>St.Josephs</w:t>
                  </w:r>
                  <w:proofErr w:type="spellEnd"/>
                  <w:proofErr w:type="gramEnd"/>
                  <w:r>
                    <w:t xml:space="preserve"> College of </w:t>
                  </w:r>
                  <w:proofErr w:type="spellStart"/>
                  <w:r>
                    <w:t>Engg</w:t>
                  </w:r>
                  <w:proofErr w:type="spellEnd"/>
                  <w:r>
                    <w:t xml:space="preserve"> And </w:t>
                  </w:r>
                  <w:proofErr w:type="spellStart"/>
                  <w:r>
                    <w:t>Technology,Choondacherry</w:t>
                  </w:r>
                  <w:proofErr w:type="spellEnd"/>
                </w:p>
              </w:tc>
              <w:tc>
                <w:tcPr>
                  <w:tcW w:w="1726" w:type="dxa"/>
                </w:tcPr>
                <w:p w:rsidR="002951B1" w:rsidRDefault="002951B1" w:rsidP="002951B1">
                  <w:pPr>
                    <w:tabs>
                      <w:tab w:val="left" w:pos="4043"/>
                    </w:tabs>
                    <w:jc w:val="left"/>
                  </w:pPr>
                  <w:r>
                    <w:t xml:space="preserve"> </w:t>
                  </w:r>
                </w:p>
                <w:p w:rsidR="002951B1" w:rsidRDefault="002951B1" w:rsidP="002951B1">
                  <w:pPr>
                    <w:tabs>
                      <w:tab w:val="left" w:pos="4043"/>
                    </w:tabs>
                    <w:jc w:val="left"/>
                  </w:pPr>
                </w:p>
                <w:p w:rsidR="002951B1" w:rsidRDefault="002951B1" w:rsidP="002951B1">
                  <w:pPr>
                    <w:tabs>
                      <w:tab w:val="left" w:pos="4043"/>
                    </w:tabs>
                    <w:jc w:val="left"/>
                  </w:pPr>
                  <w:r>
                    <w:t xml:space="preserve">     KTU S2</w:t>
                  </w:r>
                </w:p>
              </w:tc>
              <w:tc>
                <w:tcPr>
                  <w:tcW w:w="1726" w:type="dxa"/>
                </w:tcPr>
                <w:p w:rsidR="002951B1" w:rsidRDefault="002951B1" w:rsidP="002951B1">
                  <w:pPr>
                    <w:tabs>
                      <w:tab w:val="left" w:pos="4043"/>
                    </w:tabs>
                    <w:jc w:val="left"/>
                  </w:pPr>
                </w:p>
              </w:tc>
              <w:tc>
                <w:tcPr>
                  <w:tcW w:w="1726" w:type="dxa"/>
                </w:tcPr>
                <w:p w:rsidR="002951B1" w:rsidRDefault="002951B1" w:rsidP="002951B1">
                  <w:pPr>
                    <w:tabs>
                      <w:tab w:val="left" w:pos="4043"/>
                    </w:tabs>
                    <w:jc w:val="left"/>
                  </w:pPr>
                </w:p>
                <w:p w:rsidR="002951B1" w:rsidRDefault="002951B1" w:rsidP="002951B1">
                  <w:pPr>
                    <w:tabs>
                      <w:tab w:val="left" w:pos="4043"/>
                    </w:tabs>
                    <w:jc w:val="left"/>
                  </w:pPr>
                </w:p>
                <w:p w:rsidR="002951B1" w:rsidRDefault="002951B1" w:rsidP="002951B1">
                  <w:pPr>
                    <w:tabs>
                      <w:tab w:val="left" w:pos="4043"/>
                    </w:tabs>
                    <w:jc w:val="left"/>
                  </w:pPr>
                  <w:r>
                    <w:t xml:space="preserve">   2017</w:t>
                  </w:r>
                </w:p>
                <w:p w:rsidR="002951B1" w:rsidRDefault="002951B1" w:rsidP="002951B1">
                  <w:pPr>
                    <w:tabs>
                      <w:tab w:val="left" w:pos="4043"/>
                    </w:tabs>
                    <w:jc w:val="left"/>
                  </w:pPr>
                </w:p>
              </w:tc>
            </w:tr>
          </w:tbl>
          <w:p w:rsidR="007A6C16" w:rsidRPr="007A6C16" w:rsidRDefault="007A6C16" w:rsidP="007A6C16">
            <w:pPr>
              <w:tabs>
                <w:tab w:val="left" w:pos="4043"/>
              </w:tabs>
              <w:jc w:val="left"/>
            </w:pPr>
          </w:p>
        </w:tc>
      </w:tr>
    </w:tbl>
    <w:p w:rsidR="00E32184" w:rsidRPr="00E32184" w:rsidRDefault="00E32184" w:rsidP="00E32184">
      <w:pPr>
        <w:pStyle w:val="NoSpacing"/>
        <w:rPr>
          <w:b/>
          <w:u w:val="single"/>
        </w:rPr>
      </w:pPr>
      <w:r w:rsidRPr="00E32184">
        <w:rPr>
          <w:b/>
          <w:u w:val="single"/>
        </w:rPr>
        <w:t>TRAININGS ATTENDED</w:t>
      </w:r>
    </w:p>
    <w:p w:rsidR="00E32184" w:rsidRPr="00E32184" w:rsidRDefault="00E32184" w:rsidP="00E32184">
      <w:pPr>
        <w:pStyle w:val="NoSpacing"/>
        <w:rPr>
          <w:bCs/>
        </w:rPr>
      </w:pPr>
      <w:r w:rsidRPr="00E32184">
        <w:rPr>
          <w:bCs/>
        </w:rPr>
        <w:t>Volunteering in tech fest</w:t>
      </w:r>
      <w:r w:rsidR="00A76AFB">
        <w:rPr>
          <w:bCs/>
        </w:rPr>
        <w:t xml:space="preserve"> and arts fest</w:t>
      </w:r>
      <w:r w:rsidRPr="00E32184">
        <w:rPr>
          <w:bCs/>
        </w:rPr>
        <w:t xml:space="preserve"> conducted in </w:t>
      </w:r>
      <w:proofErr w:type="spellStart"/>
      <w:proofErr w:type="gramStart"/>
      <w:r w:rsidRPr="00E32184">
        <w:rPr>
          <w:bCs/>
        </w:rPr>
        <w:t>SJCET,Palai</w:t>
      </w:r>
      <w:proofErr w:type="spellEnd"/>
      <w:proofErr w:type="gramEnd"/>
    </w:p>
    <w:p w:rsidR="00E32184" w:rsidRPr="00E32184" w:rsidRDefault="00A76AFB" w:rsidP="00E32184">
      <w:pPr>
        <w:pStyle w:val="NoSpacing"/>
        <w:rPr>
          <w:bCs/>
        </w:rPr>
      </w:pPr>
      <w:r>
        <w:rPr>
          <w:bCs/>
        </w:rPr>
        <w:lastRenderedPageBreak/>
        <w:t>Winners of the EEE</w:t>
      </w:r>
      <w:r w:rsidR="00E32184" w:rsidRPr="00E32184">
        <w:rPr>
          <w:bCs/>
        </w:rPr>
        <w:t xml:space="preserve"> </w:t>
      </w:r>
      <w:r>
        <w:rPr>
          <w:bCs/>
        </w:rPr>
        <w:t xml:space="preserve">event in </w:t>
      </w:r>
      <w:r w:rsidR="00E32184" w:rsidRPr="00E32184">
        <w:rPr>
          <w:bCs/>
        </w:rPr>
        <w:t xml:space="preserve">tech fest conducted in </w:t>
      </w:r>
      <w:proofErr w:type="spellStart"/>
      <w:r w:rsidR="00E32184" w:rsidRPr="00E32184">
        <w:rPr>
          <w:bCs/>
        </w:rPr>
        <w:t>Rajagiri</w:t>
      </w:r>
      <w:proofErr w:type="spellEnd"/>
      <w:r w:rsidR="00E32184" w:rsidRPr="00E32184">
        <w:rPr>
          <w:bCs/>
        </w:rPr>
        <w:t xml:space="preserve"> School of Engineering and </w:t>
      </w:r>
      <w:proofErr w:type="gramStart"/>
      <w:r w:rsidR="00E32184" w:rsidRPr="00E32184">
        <w:rPr>
          <w:bCs/>
        </w:rPr>
        <w:t>Technology,</w:t>
      </w:r>
      <w:proofErr w:type="spellStart"/>
      <w:r w:rsidR="00E32184" w:rsidRPr="00E32184">
        <w:rPr>
          <w:bCs/>
        </w:rPr>
        <w:t>Kakkanad</w:t>
      </w:r>
      <w:proofErr w:type="spellEnd"/>
      <w:proofErr w:type="gramEnd"/>
      <w:r w:rsidR="00E32184" w:rsidRPr="00E32184">
        <w:rPr>
          <w:bCs/>
        </w:rPr>
        <w:t>.,Kochi.</w:t>
      </w:r>
    </w:p>
    <w:p w:rsidR="003F5FDB" w:rsidRDefault="00A76AFB" w:rsidP="00841714">
      <w:pPr>
        <w:pStyle w:val="NoSpacing"/>
      </w:pPr>
      <w:r>
        <w:t>Winners of inter college Encon Club quiz competition conducted BHPL.</w:t>
      </w:r>
    </w:p>
    <w:p w:rsidR="00A76AFB" w:rsidRDefault="00A76AFB" w:rsidP="00841714">
      <w:pPr>
        <w:pStyle w:val="NoSpacing"/>
      </w:pPr>
    </w:p>
    <w:sectPr w:rsidR="00A76AFB" w:rsidSect="00FE20E6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7450" w:rsidRDefault="00DD7450" w:rsidP="003856C9">
      <w:pPr>
        <w:spacing w:after="0" w:line="240" w:lineRule="auto"/>
      </w:pPr>
      <w:r>
        <w:separator/>
      </w:r>
    </w:p>
  </w:endnote>
  <w:endnote w:type="continuationSeparator" w:id="0">
    <w:p w:rsidR="00DD7450" w:rsidRDefault="00DD7450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ajalla UI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3202CEE" id="Group 4" o:spid="_x0000_s1026" alt="Title: 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2951B1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6494A70" wp14:editId="74B9B1E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83BA8F2" id="Group 4" o:spid="_x0000_s1026" alt="Title: 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7450" w:rsidRDefault="00DD7450" w:rsidP="003856C9">
      <w:pPr>
        <w:spacing w:after="0" w:line="240" w:lineRule="auto"/>
      </w:pPr>
      <w:r>
        <w:separator/>
      </w:r>
    </w:p>
  </w:footnote>
  <w:footnote w:type="continuationSeparator" w:id="0">
    <w:p w:rsidR="00DD7450" w:rsidRDefault="00DD7450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D5A909B" wp14:editId="366A49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5703725" id="Group 17" o:spid="_x0000_s1026" alt="Title: 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D479137" wp14:editId="0D9AA62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41CBE59" id="Group 17" o:spid="_x0000_s1026" alt="Title: 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C16"/>
    <w:rsid w:val="00052BE1"/>
    <w:rsid w:val="0007412A"/>
    <w:rsid w:val="0010199E"/>
    <w:rsid w:val="0010257B"/>
    <w:rsid w:val="001503AC"/>
    <w:rsid w:val="001765FE"/>
    <w:rsid w:val="0019561F"/>
    <w:rsid w:val="001B32D2"/>
    <w:rsid w:val="00241A63"/>
    <w:rsid w:val="00283B81"/>
    <w:rsid w:val="00293B83"/>
    <w:rsid w:val="002951B1"/>
    <w:rsid w:val="002A3621"/>
    <w:rsid w:val="002A4C3B"/>
    <w:rsid w:val="002B3890"/>
    <w:rsid w:val="002B7747"/>
    <w:rsid w:val="002C77B9"/>
    <w:rsid w:val="002F485A"/>
    <w:rsid w:val="003053D9"/>
    <w:rsid w:val="00357CFE"/>
    <w:rsid w:val="003856C9"/>
    <w:rsid w:val="00396369"/>
    <w:rsid w:val="003F4D31"/>
    <w:rsid w:val="003F5FDB"/>
    <w:rsid w:val="0043426C"/>
    <w:rsid w:val="00441EB9"/>
    <w:rsid w:val="00463463"/>
    <w:rsid w:val="00473EF8"/>
    <w:rsid w:val="004760E5"/>
    <w:rsid w:val="004D22BB"/>
    <w:rsid w:val="005152F2"/>
    <w:rsid w:val="005246B9"/>
    <w:rsid w:val="00534E4E"/>
    <w:rsid w:val="00551D35"/>
    <w:rsid w:val="005562D4"/>
    <w:rsid w:val="00557019"/>
    <w:rsid w:val="005674AC"/>
    <w:rsid w:val="00580925"/>
    <w:rsid w:val="005A1E51"/>
    <w:rsid w:val="005A7E57"/>
    <w:rsid w:val="00616FF4"/>
    <w:rsid w:val="006A3CE7"/>
    <w:rsid w:val="00743379"/>
    <w:rsid w:val="00747550"/>
    <w:rsid w:val="007803B7"/>
    <w:rsid w:val="007A6C16"/>
    <w:rsid w:val="007A7C08"/>
    <w:rsid w:val="007B2F5C"/>
    <w:rsid w:val="007C5F05"/>
    <w:rsid w:val="00825ED8"/>
    <w:rsid w:val="00832043"/>
    <w:rsid w:val="00832F81"/>
    <w:rsid w:val="00841714"/>
    <w:rsid w:val="008501C7"/>
    <w:rsid w:val="008C7CA2"/>
    <w:rsid w:val="008F6337"/>
    <w:rsid w:val="00914DAF"/>
    <w:rsid w:val="0093286E"/>
    <w:rsid w:val="009D1627"/>
    <w:rsid w:val="00A42F91"/>
    <w:rsid w:val="00A76AFB"/>
    <w:rsid w:val="00AF1258"/>
    <w:rsid w:val="00B01E52"/>
    <w:rsid w:val="00B550FC"/>
    <w:rsid w:val="00B85871"/>
    <w:rsid w:val="00B93310"/>
    <w:rsid w:val="00BB3B21"/>
    <w:rsid w:val="00BC1F18"/>
    <w:rsid w:val="00BD2E58"/>
    <w:rsid w:val="00BF6BAB"/>
    <w:rsid w:val="00C007A5"/>
    <w:rsid w:val="00C420C8"/>
    <w:rsid w:val="00C4403A"/>
    <w:rsid w:val="00CE6306"/>
    <w:rsid w:val="00D11C4D"/>
    <w:rsid w:val="00D5067A"/>
    <w:rsid w:val="00DC0F74"/>
    <w:rsid w:val="00DC79BB"/>
    <w:rsid w:val="00DD7450"/>
    <w:rsid w:val="00DF0A0F"/>
    <w:rsid w:val="00E32184"/>
    <w:rsid w:val="00E34D58"/>
    <w:rsid w:val="00E941EF"/>
    <w:rsid w:val="00EB1C1B"/>
    <w:rsid w:val="00F077AE"/>
    <w:rsid w:val="00F14687"/>
    <w:rsid w:val="00F56435"/>
    <w:rsid w:val="00F91A9C"/>
    <w:rsid w:val="00F927F0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77C620"/>
  <w15:chartTrackingRefBased/>
  <w15:docId w15:val="{DD78BE7E-1B4F-47D8-84F5-AD38A47A1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77AE"/>
  </w:style>
  <w:style w:type="paragraph" w:styleId="Heading1">
    <w:name w:val="heading 1"/>
    <w:basedOn w:val="Normal"/>
    <w:link w:val="Heading1Ch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2"/>
    <w:qFormat/>
    <w:rsid w:val="005A7E57"/>
    <w:pPr>
      <w:spacing w:after="0" w:line="240" w:lineRule="auto"/>
    </w:pPr>
  </w:style>
  <w:style w:type="paragraph" w:customStyle="1" w:styleId="GraphicLine">
    <w:name w:val="Graphic Line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1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41714"/>
  </w:style>
  <w:style w:type="paragraph" w:styleId="BlockText">
    <w:name w:val="Block Text"/>
    <w:basedOn w:val="Normal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8417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1714"/>
  </w:style>
  <w:style w:type="paragraph" w:styleId="BodyText2">
    <w:name w:val="Body Text 2"/>
    <w:basedOn w:val="Normal"/>
    <w:link w:val="BodyText2Char"/>
    <w:uiPriority w:val="99"/>
    <w:semiHidden/>
    <w:unhideWhenUsed/>
    <w:rsid w:val="0084171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1714"/>
  </w:style>
  <w:style w:type="paragraph" w:styleId="BodyText3">
    <w:name w:val="Body Text 3"/>
    <w:basedOn w:val="Normal"/>
    <w:link w:val="BodyText3Ch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171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171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171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4171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4171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4171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4171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41714"/>
  </w:style>
  <w:style w:type="table" w:styleId="ColorfulGrid">
    <w:name w:val="Colorful Grid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4171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71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7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71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1714"/>
  </w:style>
  <w:style w:type="character" w:customStyle="1" w:styleId="DateChar">
    <w:name w:val="Date Char"/>
    <w:basedOn w:val="DefaultParagraphFont"/>
    <w:link w:val="Date"/>
    <w:uiPriority w:val="99"/>
    <w:semiHidden/>
    <w:rsid w:val="00841714"/>
  </w:style>
  <w:style w:type="paragraph" w:styleId="DocumentMap">
    <w:name w:val="Document Map"/>
    <w:basedOn w:val="Normal"/>
    <w:link w:val="DocumentMap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171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4171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41714"/>
  </w:style>
  <w:style w:type="character" w:styleId="Emphasis">
    <w:name w:val="Emphasis"/>
    <w:basedOn w:val="DefaultParagraphFont"/>
    <w:uiPriority w:val="20"/>
    <w:semiHidden/>
    <w:unhideWhenUsed/>
    <w:qFormat/>
    <w:rsid w:val="0084171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171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1714"/>
    <w:rPr>
      <w:szCs w:val="20"/>
    </w:rPr>
  </w:style>
  <w:style w:type="table" w:styleId="GridTable1Light">
    <w:name w:val="Grid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841714"/>
  </w:style>
  <w:style w:type="paragraph" w:styleId="HTMLAddress">
    <w:name w:val="HTML Address"/>
    <w:basedOn w:val="Normal"/>
    <w:link w:val="HTMLAddressCh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171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4171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4171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71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4171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4171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41714"/>
    <w:rPr>
      <w:i/>
      <w:iCs/>
      <w:color w:val="37B6AE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41714"/>
  </w:style>
  <w:style w:type="paragraph" w:styleId="List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84171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4171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4171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41714"/>
  </w:style>
  <w:style w:type="character" w:styleId="PageNumber">
    <w:name w:val="page number"/>
    <w:basedOn w:val="DefaultParagraphFont"/>
    <w:uiPriority w:val="99"/>
    <w:semiHidden/>
    <w:unhideWhenUsed/>
    <w:rsid w:val="00841714"/>
  </w:style>
  <w:style w:type="table" w:styleId="PlainTable1">
    <w:name w:val="Plain Table 1"/>
    <w:basedOn w:val="Table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4171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4171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4171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41714"/>
  </w:style>
  <w:style w:type="paragraph" w:styleId="Signature">
    <w:name w:val="Signature"/>
    <w:basedOn w:val="Normal"/>
    <w:link w:val="Signature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41714"/>
  </w:style>
  <w:style w:type="character" w:styleId="Strong">
    <w:name w:val="Strong"/>
    <w:basedOn w:val="DefaultParagraphFont"/>
    <w:uiPriority w:val="22"/>
    <w:semiHidden/>
    <w:unhideWhenUsed/>
    <w:qFormat/>
    <w:rsid w:val="00841714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aphic">
    <w:name w:val="Graphic"/>
    <w:basedOn w:val="Normal"/>
    <w:next w:val="Heading3"/>
    <w:link w:val="GraphicChar"/>
    <w:uiPriority w:val="10"/>
    <w:qFormat/>
    <w:rsid w:val="00C420C8"/>
    <w:pPr>
      <w:spacing w:before="320" w:after="80"/>
    </w:pPr>
  </w:style>
  <w:style w:type="character" w:customStyle="1" w:styleId="GraphicChar">
    <w:name w:val="Graphic Char"/>
    <w:basedOn w:val="DefaultParagraphFont"/>
    <w:link w:val="Graphic"/>
    <w:uiPriority w:val="10"/>
    <w:rsid w:val="00C42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Creative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ajalla UI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4E1"/>
    <w:rsid w:val="0008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CA255825074059AF0259E697002749">
    <w:name w:val="BACA255825074059AF0259E697002749"/>
  </w:style>
  <w:style w:type="paragraph" w:customStyle="1" w:styleId="9B0CBE6487934D06B490C939C39FEEAF">
    <w:name w:val="9B0CBE6487934D06B490C939C39FEEAF"/>
  </w:style>
  <w:style w:type="paragraph" w:customStyle="1" w:styleId="EC70082D1E054BB8BE306C46E332D404">
    <w:name w:val="EC70082D1E054BB8BE306C46E332D404"/>
  </w:style>
  <w:style w:type="paragraph" w:customStyle="1" w:styleId="E3D4F4ADF35843F18CA8B573576CF0E9">
    <w:name w:val="E3D4F4ADF35843F18CA8B573576CF0E9"/>
  </w:style>
  <w:style w:type="paragraph" w:customStyle="1" w:styleId="F93952FC2F684D58B5DFBECFC28647F8">
    <w:name w:val="F93952FC2F684D58B5DFBECFC28647F8"/>
  </w:style>
  <w:style w:type="paragraph" w:customStyle="1" w:styleId="CE81D35D1DE441ECB4CEAD59D7323A21">
    <w:name w:val="CE81D35D1DE441ECB4CEAD59D7323A21"/>
  </w:style>
  <w:style w:type="paragraph" w:customStyle="1" w:styleId="0FB09990C5BA44419FED05B05708DB70">
    <w:name w:val="0FB09990C5BA44419FED05B05708DB70"/>
  </w:style>
  <w:style w:type="paragraph" w:customStyle="1" w:styleId="D7EF6B7438584F16BE56EFF0F21AB8A5">
    <w:name w:val="D7EF6B7438584F16BE56EFF0F21AB8A5"/>
  </w:style>
  <w:style w:type="paragraph" w:customStyle="1" w:styleId="A084281682624CDC88BB806A21A75C64">
    <w:name w:val="A084281682624CDC88BB806A21A75C64"/>
  </w:style>
  <w:style w:type="paragraph" w:customStyle="1" w:styleId="1F5BEDFAC95446CF96C6889EFC0D73E0">
    <w:name w:val="1F5BEDFAC95446CF96C6889EFC0D73E0"/>
  </w:style>
  <w:style w:type="paragraph" w:customStyle="1" w:styleId="77B2465778004BC982DD15E78555C794">
    <w:name w:val="77B2465778004BC982DD15E78555C794"/>
  </w:style>
  <w:style w:type="paragraph" w:customStyle="1" w:styleId="75E9D60ABF1A4C658E6759ABF3B0EB1A">
    <w:name w:val="75E9D60ABF1A4C658E6759ABF3B0EB1A"/>
  </w:style>
  <w:style w:type="paragraph" w:customStyle="1" w:styleId="E7BA29A8869649F8A5EA5B9ED31B2B46">
    <w:name w:val="E7BA29A8869649F8A5EA5B9ED31B2B46"/>
  </w:style>
  <w:style w:type="paragraph" w:customStyle="1" w:styleId="59F1B2DC120A4C74853E74664EBC6598">
    <w:name w:val="59F1B2DC120A4C74853E74664EBC6598"/>
  </w:style>
  <w:style w:type="paragraph" w:customStyle="1" w:styleId="AAE067A16CDC4B559A6D539FECA5284E">
    <w:name w:val="AAE067A16CDC4B559A6D539FECA5284E"/>
  </w:style>
  <w:style w:type="paragraph" w:customStyle="1" w:styleId="68382B5BFEE14AE8AE7FC0F674D73814">
    <w:name w:val="68382B5BFEE14AE8AE7FC0F674D73814"/>
  </w:style>
  <w:style w:type="paragraph" w:customStyle="1" w:styleId="95E34DEC3FB74AA2BE906076FBFAF1F5">
    <w:name w:val="95E34DEC3FB74AA2BE906076FBFAF1F5"/>
  </w:style>
  <w:style w:type="paragraph" w:customStyle="1" w:styleId="9D06256A57A145BF9B8068413F4FF12E">
    <w:name w:val="9D06256A57A145BF9B8068413F4FF12E"/>
  </w:style>
  <w:style w:type="paragraph" w:customStyle="1" w:styleId="8A64642FEC3342228CCDE6319BCFB215">
    <w:name w:val="8A64642FEC3342228CCDE6319BCFB215"/>
  </w:style>
  <w:style w:type="paragraph" w:customStyle="1" w:styleId="ACAB155FF8694EC18AC4FF0785F08536">
    <w:name w:val="ACAB155FF8694EC18AC4FF0785F08536"/>
  </w:style>
  <w:style w:type="paragraph" w:customStyle="1" w:styleId="F6843D628994431D9C3D745D94B0F11D">
    <w:name w:val="F6843D628994431D9C3D745D94B0F11D"/>
  </w:style>
  <w:style w:type="paragraph" w:customStyle="1" w:styleId="95FDDC7CD5DD47E2A9B831CDB0CE0FEA">
    <w:name w:val="95FDDC7CD5DD47E2A9B831CDB0CE0FEA"/>
  </w:style>
  <w:style w:type="paragraph" w:customStyle="1" w:styleId="0461492EBA354C5FAA4123162E6872CC">
    <w:name w:val="0461492EBA354C5FAA4123162E6872CC"/>
  </w:style>
  <w:style w:type="paragraph" w:customStyle="1" w:styleId="16BB0409F1A0483183B923EACBBEF34E">
    <w:name w:val="16BB0409F1A0483183B923EACBBEF3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4594A53D-8D0E-4C56-BBDC-5F8B921770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BB962EF-68B6-4C82-BB14-FB72894746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793CCF-E2A2-4B9A-8B19-57F1418A87AC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MOO.dotx</Template>
  <TotalTime>0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R</dc:creator>
  <cp:keywords/>
  <dc:description/>
  <cp:lastModifiedBy>surya3139602@gmail.com</cp:lastModifiedBy>
  <cp:revision>2</cp:revision>
  <dcterms:created xsi:type="dcterms:W3CDTF">2017-06-20T12:35:00Z</dcterms:created>
  <dcterms:modified xsi:type="dcterms:W3CDTF">2017-06-20T12:35:00Z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