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8B215D" w:rsidP="003856C9">
            <w:pPr>
              <w:pStyle w:val="Heading1"/>
            </w:pPr>
            <w:r>
              <w:t>CIMI C PATANI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D613F7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8B215D" w:rsidP="00441EB9">
            <w:pPr>
              <w:pStyle w:val="Heading3"/>
            </w:pPr>
            <w:r>
              <w:t>CIMI.PATANI@GMAIL.COM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6A788F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8B215D" w:rsidP="00441EB9">
            <w:pPr>
              <w:pStyle w:val="Heading3"/>
            </w:pPr>
            <w:r>
              <w:t>9895395652</w:t>
            </w:r>
          </w:p>
          <w:p w:rsidR="00C420C8" w:rsidRPr="00C420C8" w:rsidRDefault="00C420C8" w:rsidP="005246B9">
            <w:pPr>
              <w:pStyle w:val="Graphic"/>
            </w:pPr>
          </w:p>
          <w:p w:rsidR="00C420C8" w:rsidRPr="00C420C8" w:rsidRDefault="00C420C8" w:rsidP="00441EB9">
            <w:pPr>
              <w:pStyle w:val="Heading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8B215D" w:rsidRPr="00E32184" w:rsidRDefault="008B215D" w:rsidP="008B215D">
                  <w:pPr>
                    <w:pStyle w:val="NoSpacing"/>
                    <w:rPr>
                      <w:b/>
                      <w:u w:val="single"/>
                    </w:rPr>
                  </w:pPr>
                  <w:r w:rsidRPr="00E32184">
                    <w:rPr>
                      <w:b/>
                      <w:u w:val="single"/>
                    </w:rPr>
                    <w:t>TRAININGS ATTENDED</w:t>
                  </w:r>
                </w:p>
                <w:p w:rsidR="008B215D" w:rsidRPr="00E32184" w:rsidRDefault="008B215D" w:rsidP="008B215D">
                  <w:pPr>
                    <w:pStyle w:val="NoSpacing"/>
                    <w:rPr>
                      <w:bCs/>
                    </w:rPr>
                  </w:pPr>
                  <w:r w:rsidRPr="00E32184">
                    <w:rPr>
                      <w:bCs/>
                    </w:rPr>
                    <w:t>Volunteering in tech fest</w:t>
                  </w:r>
                  <w:r>
                    <w:rPr>
                      <w:bCs/>
                    </w:rPr>
                    <w:t xml:space="preserve"> and arts fest</w:t>
                  </w:r>
                  <w:r w:rsidRPr="00E32184">
                    <w:rPr>
                      <w:bCs/>
                    </w:rPr>
                    <w:t xml:space="preserve"> conducted in </w:t>
                  </w:r>
                  <w:proofErr w:type="spellStart"/>
                  <w:proofErr w:type="gramStart"/>
                  <w:r w:rsidRPr="00E32184">
                    <w:rPr>
                      <w:bCs/>
                    </w:rPr>
                    <w:t>SJCET,Palai</w:t>
                  </w:r>
                  <w:proofErr w:type="spellEnd"/>
                  <w:proofErr w:type="gramEnd"/>
                </w:p>
                <w:p w:rsidR="008B215D" w:rsidRPr="00E32184" w:rsidRDefault="008B215D" w:rsidP="008B215D">
                  <w:pPr>
                    <w:pStyle w:val="NoSpacing"/>
                    <w:rPr>
                      <w:bCs/>
                    </w:rPr>
                  </w:pPr>
                  <w:r>
                    <w:rPr>
                      <w:bCs/>
                    </w:rPr>
                    <w:t>Winners of the EEE</w:t>
                  </w:r>
                  <w:r w:rsidRPr="00E32184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event in </w:t>
                  </w:r>
                  <w:r w:rsidRPr="00E32184">
                    <w:rPr>
                      <w:bCs/>
                    </w:rPr>
                    <w:t xml:space="preserve">tech fest conducted in </w:t>
                  </w:r>
                  <w:proofErr w:type="spellStart"/>
                  <w:r w:rsidRPr="00E32184">
                    <w:rPr>
                      <w:bCs/>
                    </w:rPr>
                    <w:t>Rajagiri</w:t>
                  </w:r>
                  <w:proofErr w:type="spellEnd"/>
                  <w:r w:rsidRPr="00E32184">
                    <w:rPr>
                      <w:bCs/>
                    </w:rPr>
                    <w:t xml:space="preserve"> School of Engineering and </w:t>
                  </w:r>
                  <w:proofErr w:type="gramStart"/>
                  <w:r w:rsidRPr="00E32184">
                    <w:rPr>
                      <w:bCs/>
                    </w:rPr>
                    <w:t>Technology,</w:t>
                  </w:r>
                  <w:proofErr w:type="spellStart"/>
                  <w:r w:rsidRPr="00E32184">
                    <w:rPr>
                      <w:bCs/>
                    </w:rPr>
                    <w:t>Kakkanad</w:t>
                  </w:r>
                  <w:proofErr w:type="spellEnd"/>
                  <w:proofErr w:type="gramEnd"/>
                  <w:r w:rsidRPr="00E32184">
                    <w:rPr>
                      <w:bCs/>
                    </w:rPr>
                    <w:t>.,Kochi.</w:t>
                  </w:r>
                </w:p>
                <w:p w:rsidR="00C420C8" w:rsidRPr="00441EB9" w:rsidRDefault="00C420C8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341DB5B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C420C8" w:rsidP="00D11C4D"/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D40D18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A5B080A3960E4C2E84A2ADEA5CB80C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D081469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152F2" w:rsidRDefault="008B215D" w:rsidP="00463463">
                  <w:proofErr w:type="gramStart"/>
                  <w:r>
                    <w:t>DANCE,MUSIC</w:t>
                  </w:r>
                  <w:proofErr w:type="gramEnd"/>
                  <w:r>
                    <w:t>,LEADERSHIP,INTER PERSONNAL SKILL,VOLUNTEERING SKILLS,INSTANT IDEA PITCHING.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13"/>
            </w:tblGrid>
            <w:tr w:rsidR="008B215D" w:rsidRPr="007A6C16" w:rsidTr="00207FB8">
              <w:tc>
                <w:tcPr>
                  <w:tcW w:w="6913" w:type="dxa"/>
                </w:tcPr>
                <w:p w:rsidR="008B215D" w:rsidRPr="00A76AFB" w:rsidRDefault="008B215D" w:rsidP="008B215D">
                  <w:pPr>
                    <w:rPr>
                      <w:b/>
                      <w:bCs/>
                      <w:sz w:val="28"/>
                      <w:szCs w:val="28"/>
                    </w:rPr>
                  </w:pPr>
                  <w:proofErr w:type="gramStart"/>
                  <w:r w:rsidRPr="00A76AFB">
                    <w:rPr>
                      <w:b/>
                      <w:bCs/>
                      <w:sz w:val="28"/>
                      <w:szCs w:val="28"/>
                    </w:rPr>
                    <w:t>Address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:</w:t>
                  </w:r>
                  <w:proofErr w:type="gramEnd"/>
                </w:p>
                <w:p w:rsidR="008B215D" w:rsidRDefault="008B215D" w:rsidP="008B215D">
                  <w:r>
                    <w:t>PATANI</w:t>
                  </w:r>
                  <w:r>
                    <w:t xml:space="preserve"> HOUSE</w:t>
                  </w:r>
                </w:p>
                <w:p w:rsidR="008B215D" w:rsidRDefault="008B215D" w:rsidP="008B215D">
                  <w:r>
                    <w:t>KURAVILANGADU</w:t>
                  </w:r>
                  <w:r>
                    <w:t xml:space="preserve"> P.O</w:t>
                  </w:r>
                </w:p>
                <w:p w:rsidR="008B215D" w:rsidRPr="008B215D" w:rsidRDefault="008B215D" w:rsidP="008B215D">
                  <w:r w:rsidRPr="008B215D">
                    <w:t>KOTTAYAM 07</w:t>
                  </w:r>
                </w:p>
                <w:p w:rsidR="008B215D" w:rsidRPr="008B215D" w:rsidRDefault="008B215D" w:rsidP="008B215D"/>
                <w:p w:rsidR="008B215D" w:rsidRPr="008B215D" w:rsidRDefault="008B215D" w:rsidP="008B215D"/>
                <w:p w:rsidR="008B215D" w:rsidRPr="008B215D" w:rsidRDefault="008B215D" w:rsidP="008B215D">
                  <w:proofErr w:type="gramStart"/>
                  <w:r w:rsidRPr="008B215D">
                    <w:t>D.O.B</w:t>
                  </w:r>
                  <w:r w:rsidRPr="008B215D">
                    <w:t xml:space="preserve">  :</w:t>
                  </w:r>
                  <w:proofErr w:type="gramEnd"/>
                  <w:r w:rsidRPr="008B215D">
                    <w:t xml:space="preserve"> 14/07/1998</w:t>
                  </w:r>
                </w:p>
                <w:p w:rsidR="008B215D" w:rsidRPr="008B215D" w:rsidRDefault="008B215D" w:rsidP="008B215D"/>
                <w:p w:rsidR="008B215D" w:rsidRDefault="008B215D" w:rsidP="008B215D">
                  <w:proofErr w:type="gramStart"/>
                  <w:r>
                    <w:t>GENDER :</w:t>
                  </w:r>
                  <w:proofErr w:type="gramEnd"/>
                  <w:r>
                    <w:t xml:space="preserve"> FEMALE</w:t>
                  </w:r>
                </w:p>
                <w:p w:rsidR="008B215D" w:rsidRDefault="008B215D" w:rsidP="008B215D">
                  <w:pPr>
                    <w:jc w:val="both"/>
                  </w:pPr>
                  <w:r>
                    <w:t xml:space="preserve"> </w:t>
                  </w:r>
                </w:p>
                <w:p w:rsidR="008B215D" w:rsidRDefault="008B215D" w:rsidP="008B215D">
                  <w:pPr>
                    <w:jc w:val="both"/>
                  </w:pPr>
                  <w:r>
                    <w:t xml:space="preserve">                              </w:t>
                  </w:r>
                  <w:r>
                    <w:t xml:space="preserve">            </w:t>
                  </w:r>
                  <w:proofErr w:type="gramStart"/>
                  <w:r>
                    <w:t>NATIONALITY :</w:t>
                  </w:r>
                  <w:proofErr w:type="gramEnd"/>
                  <w:r>
                    <w:t xml:space="preserve"> INDIAN</w:t>
                  </w:r>
                </w:p>
                <w:p w:rsidR="008B215D" w:rsidRDefault="008B215D" w:rsidP="008B215D">
                  <w:pPr>
                    <w:jc w:val="both"/>
                  </w:pPr>
                  <w:r>
                    <w:t xml:space="preserve">                                          </w:t>
                  </w:r>
                </w:p>
                <w:p w:rsidR="008B215D" w:rsidRDefault="008B215D" w:rsidP="008B215D">
                  <w:pPr>
                    <w:jc w:val="both"/>
                  </w:pPr>
                </w:p>
                <w:p w:rsidR="008B215D" w:rsidRDefault="008B215D" w:rsidP="008B215D">
                  <w:pPr>
                    <w:jc w:val="both"/>
                  </w:pPr>
                </w:p>
                <w:p w:rsidR="008B215D" w:rsidRDefault="008B215D" w:rsidP="008B215D">
                  <w:pPr>
                    <w:jc w:val="both"/>
                  </w:pPr>
                </w:p>
                <w:p w:rsidR="008B215D" w:rsidRDefault="008B215D" w:rsidP="008B215D">
                  <w:pPr>
                    <w:jc w:val="both"/>
                  </w:pPr>
                  <w:r>
                    <w:t xml:space="preserve">                                                                QUALIFICATION  </w:t>
                  </w:r>
                </w:p>
                <w:p w:rsidR="008B215D" w:rsidRDefault="008B215D" w:rsidP="008B215D">
                  <w:pPr>
                    <w:jc w:val="both"/>
                  </w:pPr>
                  <w:r>
                    <w:t xml:space="preserve">                                                                     </w:t>
                  </w:r>
                </w:p>
                <w:p w:rsidR="008B215D" w:rsidRPr="007A6C16" w:rsidRDefault="008B215D" w:rsidP="008B215D">
                  <w:pPr>
                    <w:tabs>
                      <w:tab w:val="left" w:pos="4043"/>
                    </w:tabs>
                    <w:jc w:val="left"/>
                  </w:pPr>
                  <w:r>
                    <w:tab/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25"/>
                    <w:gridCol w:w="1726"/>
                    <w:gridCol w:w="1726"/>
                    <w:gridCol w:w="1726"/>
                  </w:tblGrid>
                  <w:tr w:rsidR="008B215D" w:rsidTr="00207FB8">
                    <w:tc>
                      <w:tcPr>
                        <w:tcW w:w="1725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>INSTITUITION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>DEGREE/</w:t>
                        </w: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>BOARD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MARKS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     YEAR</w:t>
                        </w:r>
                      </w:p>
                    </w:tc>
                  </w:tr>
                  <w:tr w:rsidR="008B215D" w:rsidTr="00207FB8">
                    <w:tc>
                      <w:tcPr>
                        <w:tcW w:w="1725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DEPAUL PUBLIC SCHOOL, KURAVILANGADU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 CBSE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>8.8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2014</w:t>
                        </w:r>
                      </w:p>
                    </w:tc>
                  </w:tr>
                  <w:tr w:rsidR="008B215D" w:rsidTr="00207FB8">
                    <w:tc>
                      <w:tcPr>
                        <w:tcW w:w="1725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DEPAUL PUBLIC </w:t>
                        </w:r>
                        <w:proofErr w:type="gramStart"/>
                        <w:r>
                          <w:t>SCHOOL,KURAVILANGADU</w:t>
                        </w:r>
                        <w:proofErr w:type="gramEnd"/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</w:t>
                        </w:r>
                        <w:r>
                          <w:t>CBSE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>70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 2016</w:t>
                        </w:r>
                      </w:p>
                    </w:tc>
                  </w:tr>
                  <w:tr w:rsidR="008B215D" w:rsidTr="00207FB8">
                    <w:tc>
                      <w:tcPr>
                        <w:tcW w:w="1725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proofErr w:type="spellStart"/>
                        <w:proofErr w:type="gramStart"/>
                        <w:r>
                          <w:t>St.Josephs</w:t>
                        </w:r>
                        <w:proofErr w:type="spellEnd"/>
                        <w:proofErr w:type="gramEnd"/>
                        <w:r>
                          <w:t xml:space="preserve"> College of </w:t>
                        </w:r>
                        <w:proofErr w:type="spellStart"/>
                        <w:r>
                          <w:t>Engg</w:t>
                        </w:r>
                        <w:proofErr w:type="spellEnd"/>
                        <w:r>
                          <w:t xml:space="preserve"> And </w:t>
                        </w:r>
                        <w:proofErr w:type="spellStart"/>
                        <w:r>
                          <w:t>Technology,Choondacherry</w:t>
                        </w:r>
                        <w:proofErr w:type="spellEnd"/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 </w:t>
                        </w: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  KTU S1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   7.7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  2016</w:t>
                        </w:r>
                      </w:p>
                    </w:tc>
                  </w:tr>
                  <w:tr w:rsidR="008B215D" w:rsidTr="00207FB8">
                    <w:tc>
                      <w:tcPr>
                        <w:tcW w:w="1725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</w:pPr>
                        <w:proofErr w:type="spellStart"/>
                        <w:proofErr w:type="gramStart"/>
                        <w:r>
                          <w:t>St.Josephs</w:t>
                        </w:r>
                        <w:proofErr w:type="spellEnd"/>
                        <w:proofErr w:type="gramEnd"/>
                        <w:r>
                          <w:t xml:space="preserve"> College of </w:t>
                        </w:r>
                        <w:proofErr w:type="spellStart"/>
                        <w:r>
                          <w:t>Engg</w:t>
                        </w:r>
                        <w:proofErr w:type="spellEnd"/>
                        <w:r>
                          <w:t xml:space="preserve"> And </w:t>
                        </w:r>
                        <w:proofErr w:type="spellStart"/>
                        <w:r>
                          <w:lastRenderedPageBreak/>
                          <w:t>Technology,Choondacherry</w:t>
                        </w:r>
                        <w:proofErr w:type="spellEnd"/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lastRenderedPageBreak/>
                          <w:t xml:space="preserve"> </w:t>
                        </w: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    KTU S2</w:t>
                        </w: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</w:p>
                    </w:tc>
                    <w:tc>
                      <w:tcPr>
                        <w:tcW w:w="1726" w:type="dxa"/>
                      </w:tcPr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  <w:r>
                          <w:t xml:space="preserve">   2017</w:t>
                        </w:r>
                      </w:p>
                      <w:p w:rsidR="008B215D" w:rsidRDefault="008B215D" w:rsidP="008B215D">
                        <w:pPr>
                          <w:tabs>
                            <w:tab w:val="left" w:pos="4043"/>
                          </w:tabs>
                          <w:jc w:val="left"/>
                        </w:pPr>
                      </w:p>
                    </w:tc>
                  </w:tr>
                </w:tbl>
                <w:p w:rsidR="008B215D" w:rsidRPr="007A6C16" w:rsidRDefault="008B215D" w:rsidP="008B215D">
                  <w:pPr>
                    <w:tabs>
                      <w:tab w:val="left" w:pos="4043"/>
                    </w:tabs>
                    <w:jc w:val="left"/>
                  </w:pP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p w:rsidR="008B215D" w:rsidRDefault="008B215D">
      <w:pPr>
        <w:pStyle w:val="NoSpacing"/>
      </w:pPr>
    </w:p>
    <w:sectPr w:rsidR="008B215D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D18" w:rsidRDefault="00D40D18" w:rsidP="003856C9">
      <w:pPr>
        <w:spacing w:after="0" w:line="240" w:lineRule="auto"/>
      </w:pPr>
      <w:r>
        <w:separator/>
      </w:r>
    </w:p>
  </w:endnote>
  <w:endnote w:type="continuationSeparator" w:id="0">
    <w:p w:rsidR="00D40D18" w:rsidRDefault="00D40D1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6CA289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8B215D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BEDE7B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D18" w:rsidRDefault="00D40D18" w:rsidP="003856C9">
      <w:pPr>
        <w:spacing w:after="0" w:line="240" w:lineRule="auto"/>
      </w:pPr>
      <w:r>
        <w:separator/>
      </w:r>
    </w:p>
  </w:footnote>
  <w:footnote w:type="continuationSeparator" w:id="0">
    <w:p w:rsidR="00D40D18" w:rsidRDefault="00D40D1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601CA86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7428DE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5D"/>
    <w:rsid w:val="00052BE1"/>
    <w:rsid w:val="0007412A"/>
    <w:rsid w:val="0010199E"/>
    <w:rsid w:val="0010257B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B215D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A004C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40D18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27234"/>
  <w15:chartTrackingRefBased/>
  <w15:docId w15:val="{4A1E111A-930F-46E8-91D6-2F60E7A0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B080A3960E4C2E84A2ADEA5CB80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AE5DA-D468-444F-86EE-095C3563876F}"/>
      </w:docPartPr>
      <w:docPartBody>
        <w:p w:rsidR="00000000" w:rsidRDefault="00B6414C">
          <w:pPr>
            <w:pStyle w:val="A5B080A3960E4C2E84A2ADEA5CB80C3D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4C"/>
    <w:rsid w:val="00B6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1B56D2390945778BB66D3400E703BF">
    <w:name w:val="C71B56D2390945778BB66D3400E703BF"/>
  </w:style>
  <w:style w:type="paragraph" w:customStyle="1" w:styleId="59CDBC5988504654A75C49AFD5B3CC56">
    <w:name w:val="59CDBC5988504654A75C49AFD5B3CC56"/>
  </w:style>
  <w:style w:type="paragraph" w:customStyle="1" w:styleId="1E7F31E5E73146C49DC92F0BF51B585E">
    <w:name w:val="1E7F31E5E73146C49DC92F0BF51B585E"/>
  </w:style>
  <w:style w:type="paragraph" w:customStyle="1" w:styleId="B0D91E9D448F47199DC1CB381A67AB95">
    <w:name w:val="B0D91E9D448F47199DC1CB381A67AB95"/>
  </w:style>
  <w:style w:type="paragraph" w:customStyle="1" w:styleId="E89C2894FC94437A8407FB4DA3324DE6">
    <w:name w:val="E89C2894FC94437A8407FB4DA3324DE6"/>
  </w:style>
  <w:style w:type="paragraph" w:customStyle="1" w:styleId="5BCA22910FD84349A82F323DF53D3B5E">
    <w:name w:val="5BCA22910FD84349A82F323DF53D3B5E"/>
  </w:style>
  <w:style w:type="paragraph" w:customStyle="1" w:styleId="C18437DF9E13489A885C331CF0BAD6BD">
    <w:name w:val="C18437DF9E13489A885C331CF0BAD6BD"/>
  </w:style>
  <w:style w:type="paragraph" w:customStyle="1" w:styleId="A5B080A3960E4C2E84A2ADEA5CB80C3D">
    <w:name w:val="A5B080A3960E4C2E84A2ADEA5CB80C3D"/>
  </w:style>
  <w:style w:type="paragraph" w:customStyle="1" w:styleId="885A48DCA16F4A7998C1CB2D805892D4">
    <w:name w:val="885A48DCA16F4A7998C1CB2D805892D4"/>
  </w:style>
  <w:style w:type="paragraph" w:customStyle="1" w:styleId="A86CD300B2DD41E295F4388475626AB0">
    <w:name w:val="A86CD300B2DD41E295F4388475626AB0"/>
  </w:style>
  <w:style w:type="paragraph" w:customStyle="1" w:styleId="D0B0D866496E4B61BD8EEE409725EFFB">
    <w:name w:val="D0B0D866496E4B61BD8EEE409725EFFB"/>
  </w:style>
  <w:style w:type="paragraph" w:customStyle="1" w:styleId="95FF6C52D21F4BC685B0375F3A65CFFB">
    <w:name w:val="95FF6C52D21F4BC685B0375F3A65CFFB"/>
  </w:style>
  <w:style w:type="paragraph" w:customStyle="1" w:styleId="0D3772A6614A4EECB632FF27E479C211">
    <w:name w:val="0D3772A6614A4EECB632FF27E479C211"/>
  </w:style>
  <w:style w:type="paragraph" w:customStyle="1" w:styleId="9924E047945D49DFBE5F0FA539182E5F">
    <w:name w:val="9924E047945D49DFBE5F0FA539182E5F"/>
  </w:style>
  <w:style w:type="paragraph" w:customStyle="1" w:styleId="D9016A66BC8440B28E1684D6243C6AE1">
    <w:name w:val="D9016A66BC8440B28E1684D6243C6AE1"/>
  </w:style>
  <w:style w:type="paragraph" w:customStyle="1" w:styleId="803CDDEB88F646059C4A3B3E8FD4E137">
    <w:name w:val="803CDDEB88F646059C4A3B3E8FD4E137"/>
  </w:style>
  <w:style w:type="paragraph" w:customStyle="1" w:styleId="4EF1780552EC4FFD979FB1288A0F3DF9">
    <w:name w:val="4EF1780552EC4FFD979FB1288A0F3DF9"/>
  </w:style>
  <w:style w:type="paragraph" w:customStyle="1" w:styleId="84686C5592F741EC8AA1C9657985CCD9">
    <w:name w:val="84686C5592F741EC8AA1C9657985CCD9"/>
  </w:style>
  <w:style w:type="paragraph" w:customStyle="1" w:styleId="B25643F75FBB4017B7E1470E7A9DC0F1">
    <w:name w:val="B25643F75FBB4017B7E1470E7A9DC0F1"/>
  </w:style>
  <w:style w:type="paragraph" w:customStyle="1" w:styleId="6703F5C65437408B8C2159AF250145F4">
    <w:name w:val="6703F5C65437408B8C2159AF250145F4"/>
  </w:style>
  <w:style w:type="paragraph" w:customStyle="1" w:styleId="C5D575C0A48447B79521EB2118C7B2B4">
    <w:name w:val="C5D575C0A48447B79521EB2118C7B2B4"/>
  </w:style>
  <w:style w:type="paragraph" w:customStyle="1" w:styleId="891B3FE80EA94A82936604BA0026FC64">
    <w:name w:val="891B3FE80EA94A82936604BA0026FC64"/>
  </w:style>
  <w:style w:type="paragraph" w:customStyle="1" w:styleId="769E98C788AE4ED0983202B95F04585A">
    <w:name w:val="769E98C788AE4ED0983202B95F04585A"/>
  </w:style>
  <w:style w:type="paragraph" w:customStyle="1" w:styleId="D2968A971CD140A9B94F1ACED6B80986">
    <w:name w:val="D2968A971CD140A9B94F1ACED6B80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surya3139602@gmail.com</cp:lastModifiedBy>
  <cp:revision>1</cp:revision>
  <dcterms:created xsi:type="dcterms:W3CDTF">2017-06-20T12:12:00Z</dcterms:created>
  <dcterms:modified xsi:type="dcterms:W3CDTF">2017-06-20T12:25:00Z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