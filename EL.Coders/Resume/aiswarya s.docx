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E32184">
        <w:tc>
          <w:tcPr>
            <w:tcW w:w="3023" w:type="dxa"/>
          </w:tcPr>
          <w:p w:rsidR="00C420C8" w:rsidRPr="005152F2" w:rsidRDefault="007A6C16" w:rsidP="003856C9">
            <w:pPr>
              <w:pStyle w:val="Heading1"/>
            </w:pPr>
            <w:r>
              <w:t>aiswarya s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CCD43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7A6C16" w:rsidP="00441EB9">
            <w:pPr>
              <w:pStyle w:val="Heading3"/>
            </w:pPr>
            <w:r>
              <w:t>aish016@gmail.com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73167F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7A6C16" w:rsidRPr="00C420C8" w:rsidRDefault="007A6C16" w:rsidP="007A6C16">
            <w:pPr>
              <w:pStyle w:val="Graphic"/>
            </w:pPr>
            <w:r>
              <w:t>8304011897</w:t>
            </w:r>
          </w:p>
          <w:p w:rsidR="00C420C8" w:rsidRPr="00C420C8" w:rsidRDefault="00C420C8" w:rsidP="00441EB9">
            <w:pPr>
              <w:pStyle w:val="Heading3"/>
            </w:pPr>
          </w:p>
          <w:p w:rsidR="00C420C8" w:rsidRPr="00C420C8" w:rsidRDefault="00C420C8" w:rsidP="007A6C16">
            <w:pPr>
              <w:pStyle w:val="Graphic"/>
            </w:pPr>
          </w:p>
          <w:p w:rsidR="00C420C8" w:rsidRPr="005152F2" w:rsidRDefault="00C420C8" w:rsidP="003856C9"/>
        </w:tc>
        <w:tc>
          <w:tcPr>
            <w:tcW w:w="6913" w:type="dxa"/>
          </w:tcPr>
          <w:p w:rsidR="00C420C8" w:rsidRPr="00A76AFB" w:rsidRDefault="007A6C16" w:rsidP="003856C9">
            <w:pPr>
              <w:rPr>
                <w:b/>
                <w:bCs/>
                <w:sz w:val="28"/>
                <w:szCs w:val="28"/>
              </w:rPr>
            </w:pPr>
            <w:r w:rsidRPr="00A76AFB">
              <w:rPr>
                <w:b/>
                <w:bCs/>
                <w:sz w:val="28"/>
                <w:szCs w:val="28"/>
              </w:rPr>
              <w:t>Address</w:t>
            </w:r>
            <w:r w:rsidR="00A76AFB">
              <w:rPr>
                <w:b/>
                <w:bCs/>
                <w:sz w:val="28"/>
                <w:szCs w:val="28"/>
              </w:rPr>
              <w:t xml:space="preserve"> :</w:t>
            </w:r>
            <w:bookmarkStart w:id="0" w:name="_GoBack"/>
            <w:bookmarkEnd w:id="0"/>
          </w:p>
          <w:p w:rsidR="007A6C16" w:rsidRDefault="007A6C16" w:rsidP="003856C9">
            <w:r>
              <w:t>THEKKUMKAL HOUSE</w:t>
            </w:r>
          </w:p>
          <w:p w:rsidR="007A6C16" w:rsidRDefault="007A6C16" w:rsidP="003856C9">
            <w:r>
              <w:t>KURINJI P.O</w:t>
            </w:r>
          </w:p>
          <w:p w:rsidR="007A6C16" w:rsidRDefault="007A6C16" w:rsidP="003856C9">
            <w:r>
              <w:t>RAMAPURAM</w:t>
            </w:r>
          </w:p>
          <w:p w:rsidR="007A6C16" w:rsidRDefault="007A6C16" w:rsidP="003856C9">
            <w:r>
              <w:t>PALAI</w:t>
            </w:r>
          </w:p>
          <w:p w:rsidR="007A6C16" w:rsidRDefault="007A6C16" w:rsidP="003856C9"/>
          <w:p w:rsidR="007A6C16" w:rsidRDefault="007A6C16" w:rsidP="003856C9">
            <w:proofErr w:type="gramStart"/>
            <w:r>
              <w:t>D.O.B  :</w:t>
            </w:r>
            <w:proofErr w:type="gramEnd"/>
            <w:r>
              <w:t xml:space="preserve"> 31/07/1997</w:t>
            </w:r>
          </w:p>
          <w:p w:rsidR="007A6C16" w:rsidRDefault="007A6C16" w:rsidP="003856C9"/>
          <w:p w:rsidR="007A6C16" w:rsidRDefault="007A6C16" w:rsidP="003856C9">
            <w:proofErr w:type="gramStart"/>
            <w:r>
              <w:t>GENDER :</w:t>
            </w:r>
            <w:proofErr w:type="gramEnd"/>
            <w:r>
              <w:t xml:space="preserve"> FEMALE</w:t>
            </w:r>
          </w:p>
          <w:p w:rsidR="007A6C16" w:rsidRDefault="007A6C16" w:rsidP="007A6C16">
            <w:pPr>
              <w:jc w:val="both"/>
            </w:pPr>
            <w:r>
              <w:t xml:space="preserve"> </w:t>
            </w:r>
          </w:p>
          <w:p w:rsidR="007A6C16" w:rsidRDefault="007A6C16" w:rsidP="007A6C16">
            <w:pPr>
              <w:jc w:val="both"/>
            </w:pPr>
            <w:r>
              <w:t xml:space="preserve">                                          </w:t>
            </w:r>
            <w:proofErr w:type="gramStart"/>
            <w:r>
              <w:t>NATIONALITY :</w:t>
            </w:r>
            <w:proofErr w:type="gramEnd"/>
            <w:r>
              <w:t xml:space="preserve"> INDIAN</w:t>
            </w:r>
          </w:p>
          <w:p w:rsidR="007A6C16" w:rsidRDefault="007A6C16" w:rsidP="007A6C16">
            <w:pPr>
              <w:jc w:val="both"/>
            </w:pPr>
            <w:r>
              <w:t xml:space="preserve">                                          </w:t>
            </w:r>
          </w:p>
          <w:p w:rsidR="007A6C16" w:rsidRDefault="007A6C16" w:rsidP="007A6C16">
            <w:pPr>
              <w:jc w:val="both"/>
            </w:pPr>
          </w:p>
          <w:p w:rsidR="007A6C16" w:rsidRDefault="007A6C16" w:rsidP="007A6C16">
            <w:pPr>
              <w:jc w:val="both"/>
            </w:pPr>
          </w:p>
          <w:p w:rsidR="007A6C16" w:rsidRDefault="007A6C16" w:rsidP="007A6C16">
            <w:pPr>
              <w:jc w:val="both"/>
            </w:pPr>
          </w:p>
          <w:p w:rsidR="007A6C16" w:rsidRDefault="007A6C16" w:rsidP="007A6C16">
            <w:pPr>
              <w:jc w:val="both"/>
            </w:pPr>
            <w:r>
              <w:t xml:space="preserve">                                                                QUALIFICATION  </w:t>
            </w:r>
          </w:p>
          <w:p w:rsidR="007A6C16" w:rsidRDefault="007A6C16" w:rsidP="007A6C16">
            <w:pPr>
              <w:jc w:val="both"/>
            </w:pPr>
            <w:r>
              <w:t xml:space="preserve">                                                                     </w:t>
            </w:r>
          </w:p>
          <w:p w:rsidR="007A6C16" w:rsidRPr="007A6C16" w:rsidRDefault="007A6C16" w:rsidP="007A6C16">
            <w:pPr>
              <w:tabs>
                <w:tab w:val="left" w:pos="4043"/>
              </w:tabs>
              <w:jc w:val="left"/>
            </w:pPr>
            <w:r>
              <w:tab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1726"/>
              <w:gridCol w:w="1726"/>
              <w:gridCol w:w="1726"/>
            </w:tblGrid>
            <w:tr w:rsidR="007A6C16" w:rsidTr="007A6C16">
              <w:tc>
                <w:tcPr>
                  <w:tcW w:w="1725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INSTITUITION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DEGREE/</w:t>
                  </w: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BOARD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MARKS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   YEAR</w:t>
                  </w:r>
                </w:p>
              </w:tc>
            </w:tr>
            <w:tr w:rsidR="007A6C16" w:rsidTr="007A6C16">
              <w:tc>
                <w:tcPr>
                  <w:tcW w:w="1725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proofErr w:type="spellStart"/>
                  <w:r>
                    <w:t>Bappuji</w:t>
                  </w:r>
                  <w:proofErr w:type="spellEnd"/>
                  <w:r>
                    <w:t xml:space="preserve"> Public </w:t>
                  </w:r>
                  <w:proofErr w:type="spellStart"/>
                  <w:proofErr w:type="gramStart"/>
                  <w:r>
                    <w:t>School,Elivaly</w:t>
                  </w:r>
                  <w:proofErr w:type="spellEnd"/>
                  <w:proofErr w:type="gramEnd"/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CBSE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9.2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2013</w:t>
                  </w:r>
                </w:p>
              </w:tc>
            </w:tr>
            <w:tr w:rsidR="007A6C16" w:rsidTr="007A6C16">
              <w:tc>
                <w:tcPr>
                  <w:tcW w:w="1725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proofErr w:type="spellStart"/>
                  <w:r>
                    <w:t>Jairani</w:t>
                  </w:r>
                  <w:proofErr w:type="spellEnd"/>
                  <w:r>
                    <w:t xml:space="preserve"> EMHSS, </w:t>
                  </w:r>
                  <w:proofErr w:type="spellStart"/>
                  <w:r>
                    <w:t>Thodupuzha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STATE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89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2015</w:t>
                  </w:r>
                </w:p>
              </w:tc>
            </w:tr>
            <w:tr w:rsidR="007A6C16" w:rsidTr="007A6C16">
              <w:tc>
                <w:tcPr>
                  <w:tcW w:w="1725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proofErr w:type="spellStart"/>
                  <w:proofErr w:type="gramStart"/>
                  <w:r>
                    <w:t>St.Josephs</w:t>
                  </w:r>
                  <w:proofErr w:type="spellEnd"/>
                  <w:proofErr w:type="gramEnd"/>
                  <w:r>
                    <w:t xml:space="preserve"> College of </w:t>
                  </w:r>
                  <w:proofErr w:type="spellStart"/>
                  <w:r>
                    <w:t>Engg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Technology,Choondacherry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</w:t>
                  </w: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KTU S1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2016</w:t>
                  </w:r>
                </w:p>
              </w:tc>
            </w:tr>
            <w:tr w:rsidR="007A6C16" w:rsidTr="007A6C16">
              <w:tc>
                <w:tcPr>
                  <w:tcW w:w="1725" w:type="dxa"/>
                </w:tcPr>
                <w:p w:rsidR="007A6C16" w:rsidRDefault="00E32184" w:rsidP="00E32184">
                  <w:pPr>
                    <w:tabs>
                      <w:tab w:val="left" w:pos="4043"/>
                    </w:tabs>
                  </w:pPr>
                  <w:proofErr w:type="spellStart"/>
                  <w:proofErr w:type="gramStart"/>
                  <w:r>
                    <w:t>St.Josephs</w:t>
                  </w:r>
                  <w:proofErr w:type="spellEnd"/>
                  <w:proofErr w:type="gramEnd"/>
                  <w:r>
                    <w:t xml:space="preserve"> College of </w:t>
                  </w:r>
                  <w:proofErr w:type="spellStart"/>
                  <w:r>
                    <w:t>Engg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Technology,Choondacherry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</w:t>
                  </w:r>
                </w:p>
                <w:p w:rsidR="00E32184" w:rsidRDefault="00E32184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E32184" w:rsidRDefault="00E32184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  KTU S2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E32184" w:rsidRDefault="00E32184" w:rsidP="007A6C16">
                  <w:pPr>
                    <w:tabs>
                      <w:tab w:val="left" w:pos="4043"/>
                    </w:tabs>
                    <w:jc w:val="left"/>
                  </w:pPr>
                </w:p>
                <w:p w:rsidR="00E32184" w:rsidRDefault="00E32184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2017</w:t>
                  </w:r>
                </w:p>
                <w:p w:rsidR="00E32184" w:rsidRDefault="00E32184" w:rsidP="007A6C16">
                  <w:pPr>
                    <w:tabs>
                      <w:tab w:val="left" w:pos="4043"/>
                    </w:tabs>
                    <w:jc w:val="left"/>
                  </w:pPr>
                </w:p>
              </w:tc>
            </w:tr>
          </w:tbl>
          <w:p w:rsidR="007A6C16" w:rsidRPr="007A6C16" w:rsidRDefault="007A6C16" w:rsidP="007A6C16">
            <w:pPr>
              <w:tabs>
                <w:tab w:val="left" w:pos="4043"/>
              </w:tabs>
              <w:jc w:val="left"/>
            </w:pPr>
          </w:p>
        </w:tc>
      </w:tr>
    </w:tbl>
    <w:p w:rsidR="00E32184" w:rsidRPr="00E32184" w:rsidRDefault="00E32184" w:rsidP="00E32184">
      <w:pPr>
        <w:pStyle w:val="NoSpacing"/>
        <w:rPr>
          <w:b/>
          <w:u w:val="single"/>
        </w:rPr>
      </w:pPr>
      <w:r w:rsidRPr="00E32184">
        <w:rPr>
          <w:b/>
          <w:u w:val="single"/>
        </w:rPr>
        <w:t>TRAININGS ATTENDED</w:t>
      </w:r>
    </w:p>
    <w:p w:rsidR="00E32184" w:rsidRPr="00E32184" w:rsidRDefault="00E32184" w:rsidP="00E32184">
      <w:pPr>
        <w:pStyle w:val="NoSpacing"/>
        <w:rPr>
          <w:bCs/>
        </w:rPr>
      </w:pPr>
      <w:r w:rsidRPr="00E32184">
        <w:rPr>
          <w:bCs/>
        </w:rPr>
        <w:t>Volunteering in tech fest</w:t>
      </w:r>
      <w:r w:rsidR="00A76AFB">
        <w:rPr>
          <w:bCs/>
        </w:rPr>
        <w:t xml:space="preserve"> and arts fest</w:t>
      </w:r>
      <w:r w:rsidRPr="00E32184">
        <w:rPr>
          <w:bCs/>
        </w:rPr>
        <w:t xml:space="preserve"> conducted in </w:t>
      </w:r>
      <w:proofErr w:type="spellStart"/>
      <w:proofErr w:type="gramStart"/>
      <w:r w:rsidRPr="00E32184">
        <w:rPr>
          <w:bCs/>
        </w:rPr>
        <w:t>SJCET,Palai</w:t>
      </w:r>
      <w:proofErr w:type="spellEnd"/>
      <w:proofErr w:type="gramEnd"/>
    </w:p>
    <w:p w:rsidR="00E32184" w:rsidRPr="00E32184" w:rsidRDefault="00A76AFB" w:rsidP="00E32184">
      <w:pPr>
        <w:pStyle w:val="NoSpacing"/>
        <w:rPr>
          <w:bCs/>
        </w:rPr>
      </w:pPr>
      <w:r>
        <w:rPr>
          <w:bCs/>
        </w:rPr>
        <w:t>Winners of the EEE</w:t>
      </w:r>
      <w:r w:rsidR="00E32184" w:rsidRPr="00E32184">
        <w:rPr>
          <w:bCs/>
        </w:rPr>
        <w:t xml:space="preserve"> </w:t>
      </w:r>
      <w:r>
        <w:rPr>
          <w:bCs/>
        </w:rPr>
        <w:t xml:space="preserve">event in </w:t>
      </w:r>
      <w:r w:rsidR="00E32184" w:rsidRPr="00E32184">
        <w:rPr>
          <w:bCs/>
        </w:rPr>
        <w:t xml:space="preserve">tech fest conducted in </w:t>
      </w:r>
      <w:proofErr w:type="spellStart"/>
      <w:r w:rsidR="00E32184" w:rsidRPr="00E32184">
        <w:rPr>
          <w:bCs/>
        </w:rPr>
        <w:t>Rajagiri</w:t>
      </w:r>
      <w:proofErr w:type="spellEnd"/>
      <w:r w:rsidR="00E32184" w:rsidRPr="00E32184">
        <w:rPr>
          <w:bCs/>
        </w:rPr>
        <w:t xml:space="preserve"> School of Engineering and </w:t>
      </w:r>
      <w:proofErr w:type="gramStart"/>
      <w:r w:rsidR="00E32184" w:rsidRPr="00E32184">
        <w:rPr>
          <w:bCs/>
        </w:rPr>
        <w:t>Technology,</w:t>
      </w:r>
      <w:proofErr w:type="spellStart"/>
      <w:r w:rsidR="00E32184" w:rsidRPr="00E32184">
        <w:rPr>
          <w:bCs/>
        </w:rPr>
        <w:t>Kakkanad</w:t>
      </w:r>
      <w:proofErr w:type="spellEnd"/>
      <w:proofErr w:type="gramEnd"/>
      <w:r w:rsidR="00E32184" w:rsidRPr="00E32184">
        <w:rPr>
          <w:bCs/>
        </w:rPr>
        <w:t>.,Kochi.</w:t>
      </w:r>
    </w:p>
    <w:p w:rsidR="003F5FDB" w:rsidRDefault="00A76AFB" w:rsidP="00841714">
      <w:pPr>
        <w:pStyle w:val="NoSpacing"/>
      </w:pPr>
      <w:r>
        <w:lastRenderedPageBreak/>
        <w:t>Winners of inter college Encon Club quiz competition conducted BHPL.</w:t>
      </w:r>
    </w:p>
    <w:p w:rsidR="00A76AFB" w:rsidRDefault="00A76AFB" w:rsidP="00841714">
      <w:pPr>
        <w:pStyle w:val="NoSpacing"/>
      </w:pPr>
    </w:p>
    <w:sectPr w:rsidR="00A76AF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E91" w:rsidRDefault="00F33E91" w:rsidP="003856C9">
      <w:pPr>
        <w:spacing w:after="0" w:line="240" w:lineRule="auto"/>
      </w:pPr>
      <w:r>
        <w:separator/>
      </w:r>
    </w:p>
  </w:endnote>
  <w:endnote w:type="continuationSeparator" w:id="0">
    <w:p w:rsidR="00F33E91" w:rsidRDefault="00F33E9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677BDA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A76AF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82E33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E91" w:rsidRDefault="00F33E91" w:rsidP="003856C9">
      <w:pPr>
        <w:spacing w:after="0" w:line="240" w:lineRule="auto"/>
      </w:pPr>
      <w:r>
        <w:separator/>
      </w:r>
    </w:p>
  </w:footnote>
  <w:footnote w:type="continuationSeparator" w:id="0">
    <w:p w:rsidR="00F33E91" w:rsidRDefault="00F33E9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16168E8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25E948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16"/>
    <w:rsid w:val="00052BE1"/>
    <w:rsid w:val="0007412A"/>
    <w:rsid w:val="0010199E"/>
    <w:rsid w:val="0010257B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6C16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76AFB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2184"/>
    <w:rsid w:val="00E34D58"/>
    <w:rsid w:val="00E941EF"/>
    <w:rsid w:val="00EB1C1B"/>
    <w:rsid w:val="00F077AE"/>
    <w:rsid w:val="00F14687"/>
    <w:rsid w:val="00F33E91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7C620"/>
  <w15:chartTrackingRefBased/>
  <w15:docId w15:val="{B375C44F-089E-40F8-9336-6631FD0E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66"/>
    <w:rsid w:val="002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A255825074059AF0259E697002749">
    <w:name w:val="BACA255825074059AF0259E697002749"/>
  </w:style>
  <w:style w:type="paragraph" w:customStyle="1" w:styleId="9B0CBE6487934D06B490C939C39FEEAF">
    <w:name w:val="9B0CBE6487934D06B490C939C39FEEAF"/>
  </w:style>
  <w:style w:type="paragraph" w:customStyle="1" w:styleId="EC70082D1E054BB8BE306C46E332D404">
    <w:name w:val="EC70082D1E054BB8BE306C46E332D404"/>
  </w:style>
  <w:style w:type="paragraph" w:customStyle="1" w:styleId="E3D4F4ADF35843F18CA8B573576CF0E9">
    <w:name w:val="E3D4F4ADF35843F18CA8B573576CF0E9"/>
  </w:style>
  <w:style w:type="paragraph" w:customStyle="1" w:styleId="F93952FC2F684D58B5DFBECFC28647F8">
    <w:name w:val="F93952FC2F684D58B5DFBECFC28647F8"/>
  </w:style>
  <w:style w:type="paragraph" w:customStyle="1" w:styleId="CE81D35D1DE441ECB4CEAD59D7323A21">
    <w:name w:val="CE81D35D1DE441ECB4CEAD59D7323A21"/>
  </w:style>
  <w:style w:type="paragraph" w:customStyle="1" w:styleId="0FB09990C5BA44419FED05B05708DB70">
    <w:name w:val="0FB09990C5BA44419FED05B05708DB70"/>
  </w:style>
  <w:style w:type="paragraph" w:customStyle="1" w:styleId="D7EF6B7438584F16BE56EFF0F21AB8A5">
    <w:name w:val="D7EF6B7438584F16BE56EFF0F21AB8A5"/>
  </w:style>
  <w:style w:type="paragraph" w:customStyle="1" w:styleId="A084281682624CDC88BB806A21A75C64">
    <w:name w:val="A084281682624CDC88BB806A21A75C64"/>
  </w:style>
  <w:style w:type="paragraph" w:customStyle="1" w:styleId="1F5BEDFAC95446CF96C6889EFC0D73E0">
    <w:name w:val="1F5BEDFAC95446CF96C6889EFC0D73E0"/>
  </w:style>
  <w:style w:type="paragraph" w:customStyle="1" w:styleId="77B2465778004BC982DD15E78555C794">
    <w:name w:val="77B2465778004BC982DD15E78555C794"/>
  </w:style>
  <w:style w:type="paragraph" w:customStyle="1" w:styleId="75E9D60ABF1A4C658E6759ABF3B0EB1A">
    <w:name w:val="75E9D60ABF1A4C658E6759ABF3B0EB1A"/>
  </w:style>
  <w:style w:type="paragraph" w:customStyle="1" w:styleId="E7BA29A8869649F8A5EA5B9ED31B2B46">
    <w:name w:val="E7BA29A8869649F8A5EA5B9ED31B2B46"/>
  </w:style>
  <w:style w:type="paragraph" w:customStyle="1" w:styleId="59F1B2DC120A4C74853E74664EBC6598">
    <w:name w:val="59F1B2DC120A4C74853E74664EBC6598"/>
  </w:style>
  <w:style w:type="paragraph" w:customStyle="1" w:styleId="AAE067A16CDC4B559A6D539FECA5284E">
    <w:name w:val="AAE067A16CDC4B559A6D539FECA5284E"/>
  </w:style>
  <w:style w:type="paragraph" w:customStyle="1" w:styleId="68382B5BFEE14AE8AE7FC0F674D73814">
    <w:name w:val="68382B5BFEE14AE8AE7FC0F674D73814"/>
  </w:style>
  <w:style w:type="paragraph" w:customStyle="1" w:styleId="95E34DEC3FB74AA2BE906076FBFAF1F5">
    <w:name w:val="95E34DEC3FB74AA2BE906076FBFAF1F5"/>
  </w:style>
  <w:style w:type="paragraph" w:customStyle="1" w:styleId="9D06256A57A145BF9B8068413F4FF12E">
    <w:name w:val="9D06256A57A145BF9B8068413F4FF12E"/>
  </w:style>
  <w:style w:type="paragraph" w:customStyle="1" w:styleId="8A64642FEC3342228CCDE6319BCFB215">
    <w:name w:val="8A64642FEC3342228CCDE6319BCFB215"/>
  </w:style>
  <w:style w:type="paragraph" w:customStyle="1" w:styleId="ACAB155FF8694EC18AC4FF0785F08536">
    <w:name w:val="ACAB155FF8694EC18AC4FF0785F08536"/>
  </w:style>
  <w:style w:type="paragraph" w:customStyle="1" w:styleId="F6843D628994431D9C3D745D94B0F11D">
    <w:name w:val="F6843D628994431D9C3D745D94B0F11D"/>
  </w:style>
  <w:style w:type="paragraph" w:customStyle="1" w:styleId="95FDDC7CD5DD47E2A9B831CDB0CE0FEA">
    <w:name w:val="95FDDC7CD5DD47E2A9B831CDB0CE0FEA"/>
  </w:style>
  <w:style w:type="paragraph" w:customStyle="1" w:styleId="0461492EBA354C5FAA4123162E6872CC">
    <w:name w:val="0461492EBA354C5FAA4123162E6872CC"/>
  </w:style>
  <w:style w:type="paragraph" w:customStyle="1" w:styleId="16BB0409F1A0483183B923EACBBEF34E">
    <w:name w:val="16BB0409F1A0483183B923EACBBEF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29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surya3139602@gmail.com</cp:lastModifiedBy>
  <cp:revision>1</cp:revision>
  <dcterms:created xsi:type="dcterms:W3CDTF">2017-06-20T11:40:00Z</dcterms:created>
  <dcterms:modified xsi:type="dcterms:W3CDTF">2017-06-20T12:11:00Z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